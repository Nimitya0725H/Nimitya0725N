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3CE" w:rsidRDefault="00F56233">
      <w:pPr>
        <w:pStyle w:val="Name"/>
      </w:pPr>
      <w:r>
        <w:t>Nimitya0725H</w:t>
      </w:r>
    </w:p>
    <w:p w:rsidR="006803CE" w:rsidRDefault="00F83DE6">
      <w:pPr>
        <w:pStyle w:val="ContactInfo"/>
      </w:pPr>
      <w:hyperlink r:id="rId8" w:history="1">
        <w:r w:rsidRPr="00A564FC">
          <w:rPr>
            <w:rStyle w:val="Hyperlink"/>
          </w:rPr>
          <w:t>Smriti.anr@gmail.com</w:t>
        </w:r>
      </w:hyperlink>
    </w:p>
    <w:p w:rsidR="00F83DE6" w:rsidRDefault="00F83DE6">
      <w:pPr>
        <w:pStyle w:val="ContactInfo"/>
      </w:pPr>
    </w:p>
    <w:sdt>
      <w:sdtPr>
        <w:id w:val="-1179423465"/>
        <w:placeholder>
          <w:docPart w:val="88A8E4C333E8FD49AEE91A98ABBDF332"/>
        </w:placeholder>
        <w:temporary/>
        <w:showingPlcHdr/>
        <w15:appearance w15:val="hidden"/>
      </w:sdtPr>
      <w:sdtEndPr/>
      <w:sdtContent>
        <w:p w:rsidR="006803CE" w:rsidRDefault="00474EEA">
          <w:pPr>
            <w:pStyle w:val="Heading1"/>
          </w:pPr>
          <w:r>
            <w:t>Objective</w:t>
          </w:r>
        </w:p>
      </w:sdtContent>
    </w:sdt>
    <w:p w:rsidR="006803CE" w:rsidRDefault="00E92DA3">
      <w:proofErr w:type="spellStart"/>
      <w:r>
        <w:t>THEWARSMPpkPI.aternos.me</w:t>
      </w:r>
      <w:proofErr w:type="spellEnd"/>
    </w:p>
    <w:p w:rsidR="00E92DA3" w:rsidRDefault="00F83DE6">
      <w:r>
        <w:t>33736</w:t>
      </w:r>
    </w:p>
    <w:sdt>
      <w:sdtPr>
        <w:id w:val="1728489637"/>
        <w:placeholder>
          <w:docPart w:val="7D87C63AFA6DEC449B3AC9DA47C44EEA"/>
        </w:placeholder>
        <w:temporary/>
        <w:showingPlcHdr/>
        <w15:appearance w15:val="hidden"/>
      </w:sdtPr>
      <w:sdtEndPr/>
      <w:sdtContent>
        <w:p w:rsidR="006803CE" w:rsidRDefault="00474EEA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12B314A9A67E0141AE34566E94488A94"/>
        </w:placeholder>
        <w:temporary/>
        <w:showingPlcHdr/>
        <w15:appearance w15:val="hidden"/>
      </w:sdtPr>
      <w:sdtEndPr/>
      <w:sdtContent>
        <w:p w:rsidR="006803CE" w:rsidRDefault="00474EEA">
          <w:r>
            <w:t>Name of Employer</w:t>
          </w:r>
        </w:p>
      </w:sdtContent>
    </w:sdt>
    <w:sdt>
      <w:sdtPr>
        <w:id w:val="256341102"/>
        <w:placeholder>
          <w:docPart w:val="A8D6669067406549980C28059D5B99CF"/>
        </w:placeholder>
        <w:temporary/>
        <w:showingPlcHdr/>
        <w15:appearance w15:val="hidden"/>
      </w:sdtPr>
      <w:sdtEndPr/>
      <w:sdtContent>
        <w:p w:rsidR="006803CE" w:rsidRDefault="00474EEA">
          <w:r>
            <w:t>Job Title | Dates of Employment</w:t>
          </w:r>
        </w:p>
      </w:sdtContent>
    </w:sdt>
    <w:sdt>
      <w:sdtPr>
        <w:id w:val="1615867379"/>
        <w:placeholder>
          <w:docPart w:val="C1CAA45D08705D46B6ED92ECA807A135"/>
        </w:placeholder>
        <w:temporary/>
        <w:showingPlcHdr/>
        <w15:appearance w15:val="hidden"/>
      </w:sdtPr>
      <w:sdtEndPr/>
      <w:sdtContent>
        <w:p w:rsidR="006803CE" w:rsidRDefault="00474EEA">
          <w:pPr>
            <w:pStyle w:val="ListBullet"/>
          </w:pPr>
          <w:r>
            <w:t xml:space="preserve">This is the place for a brief </w:t>
          </w:r>
          <w:r>
            <w:t>summary of your key responsibilities and most stellar accomplishments.</w:t>
          </w:r>
        </w:p>
        <w:p w:rsidR="006803CE" w:rsidRDefault="00474EEA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EA9AA5F13B64F648A037841EC05E9D35"/>
        </w:placeholder>
        <w:temporary/>
        <w:showingPlcHdr/>
        <w15:appearance w15:val="hidden"/>
      </w:sdtPr>
      <w:sdtEndPr/>
      <w:sdtContent>
        <w:p w:rsidR="006803CE" w:rsidRDefault="00474EEA">
          <w:pPr>
            <w:pStyle w:val="Heading1"/>
          </w:pPr>
          <w:r>
            <w:t>Education</w:t>
          </w:r>
        </w:p>
      </w:sdtContent>
    </w:sdt>
    <w:p w:rsidR="006803CE" w:rsidRDefault="00474EEA">
      <w:sdt>
        <w:sdtPr>
          <w:id w:val="-1031102517"/>
          <w:placeholder>
            <w:docPart w:val="E9B284D05834D045A6DA194EFBAF3915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You mi</w:t>
          </w:r>
          <w:r>
            <w:rPr>
              <w:noProof/>
            </w:rPr>
            <w:t>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83812856EBAF444DB3651B487EE8FA43"/>
        </w:placeholder>
        <w:temporary/>
        <w:showingPlcHdr/>
        <w15:appearance w15:val="hidden"/>
      </w:sdtPr>
      <w:sdtEndPr/>
      <w:sdtContent>
        <w:p w:rsidR="006803CE" w:rsidRDefault="00474EEA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51B6A1F1E39EB847AC9B2A7240082C01"/>
        </w:placeholder>
        <w:temporary/>
        <w:showingPlcHdr/>
        <w15:appearance w15:val="hidden"/>
      </w:sdtPr>
      <w:sdtEndPr/>
      <w:sdtContent>
        <w:p w:rsidR="006803CE" w:rsidRDefault="00474EEA">
          <w:pPr>
            <w:pStyle w:val="ListBullet"/>
          </w:pPr>
          <w:r>
            <w:t>You delivered that big presentation to rave reviews. Don’t be shy about it now! This is the place to show how well you work an</w:t>
          </w:r>
          <w:r>
            <w:t>d play with others.</w:t>
          </w:r>
        </w:p>
        <w:p w:rsidR="006803CE" w:rsidRDefault="00474EEA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6803CE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233" w:rsidRDefault="00F56233">
      <w:r>
        <w:separator/>
      </w:r>
    </w:p>
  </w:endnote>
  <w:endnote w:type="continuationSeparator" w:id="0">
    <w:p w:rsidR="00F56233" w:rsidRDefault="00F5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CE" w:rsidRDefault="00474EE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233" w:rsidRDefault="00F56233">
      <w:r>
        <w:separator/>
      </w:r>
    </w:p>
  </w:footnote>
  <w:footnote w:type="continuationSeparator" w:id="0">
    <w:p w:rsidR="00F56233" w:rsidRDefault="00F5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CE" w:rsidRDefault="00474EE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8729D7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CE" w:rsidRDefault="00474EE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803CE" w:rsidRDefault="006803C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803CE" w:rsidRDefault="006803C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4514">
    <w:abstractNumId w:val="9"/>
  </w:num>
  <w:num w:numId="2" w16cid:durableId="1974403468">
    <w:abstractNumId w:val="11"/>
  </w:num>
  <w:num w:numId="3" w16cid:durableId="1044252076">
    <w:abstractNumId w:val="10"/>
  </w:num>
  <w:num w:numId="4" w16cid:durableId="225382532">
    <w:abstractNumId w:val="7"/>
  </w:num>
  <w:num w:numId="5" w16cid:durableId="1725135726">
    <w:abstractNumId w:val="6"/>
  </w:num>
  <w:num w:numId="6" w16cid:durableId="1255289359">
    <w:abstractNumId w:val="5"/>
  </w:num>
  <w:num w:numId="7" w16cid:durableId="1360396501">
    <w:abstractNumId w:val="4"/>
  </w:num>
  <w:num w:numId="8" w16cid:durableId="893665976">
    <w:abstractNumId w:val="8"/>
  </w:num>
  <w:num w:numId="9" w16cid:durableId="710030335">
    <w:abstractNumId w:val="3"/>
  </w:num>
  <w:num w:numId="10" w16cid:durableId="80179340">
    <w:abstractNumId w:val="2"/>
  </w:num>
  <w:num w:numId="11" w16cid:durableId="293678210">
    <w:abstractNumId w:val="1"/>
  </w:num>
  <w:num w:numId="12" w16cid:durableId="1768034594">
    <w:abstractNumId w:val="0"/>
  </w:num>
  <w:num w:numId="13" w16cid:durableId="1925217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3"/>
    <w:rsid w:val="006803CE"/>
    <w:rsid w:val="00E92DA3"/>
    <w:rsid w:val="00F56233"/>
    <w:rsid w:val="00F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103D1"/>
  <w15:chartTrackingRefBased/>
  <w15:docId w15:val="{0BADD707-AC7D-6E41-B318-1F72DFA1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83DE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riti.anr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4763BE1-33C0-8041-BEA1-6BC6793BDBAE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A8E4C333E8FD49AEE91A98ABBDF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55F07-2C2A-7740-BB25-3F61CD40E6EF}"/>
      </w:docPartPr>
      <w:docPartBody>
        <w:p w:rsidR="00000000" w:rsidRDefault="00000000">
          <w:pPr>
            <w:pStyle w:val="88A8E4C333E8FD49AEE91A98ABBDF332"/>
          </w:pPr>
          <w:r>
            <w:t>Objective</w:t>
          </w:r>
        </w:p>
      </w:docPartBody>
    </w:docPart>
    <w:docPart>
      <w:docPartPr>
        <w:name w:val="7D87C63AFA6DEC449B3AC9DA47C44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E7DB1-C8F6-E34D-8AE5-668E2B2639FD}"/>
      </w:docPartPr>
      <w:docPartBody>
        <w:p w:rsidR="00000000" w:rsidRDefault="00000000">
          <w:pPr>
            <w:pStyle w:val="7D87C63AFA6DEC449B3AC9DA47C44EEA"/>
          </w:pPr>
          <w:r>
            <w:t>Experience</w:t>
          </w:r>
        </w:p>
      </w:docPartBody>
    </w:docPart>
    <w:docPart>
      <w:docPartPr>
        <w:name w:val="12B314A9A67E0141AE34566E9448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5A7D-A9C2-9348-841B-0EC25EA7C16D}"/>
      </w:docPartPr>
      <w:docPartBody>
        <w:p w:rsidR="00000000" w:rsidRDefault="00000000">
          <w:pPr>
            <w:pStyle w:val="12B314A9A67E0141AE34566E94488A94"/>
          </w:pPr>
          <w:r>
            <w:t>Name of Employer</w:t>
          </w:r>
        </w:p>
      </w:docPartBody>
    </w:docPart>
    <w:docPart>
      <w:docPartPr>
        <w:name w:val="A8D6669067406549980C28059D5B9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20890-9FCE-ED4A-A4FF-BD12D610BF97}"/>
      </w:docPartPr>
      <w:docPartBody>
        <w:p w:rsidR="00000000" w:rsidRDefault="00000000">
          <w:pPr>
            <w:pStyle w:val="A8D6669067406549980C28059D5B99CF"/>
          </w:pPr>
          <w:r>
            <w:t>Job Title | Dates of Employment</w:t>
          </w:r>
        </w:p>
      </w:docPartBody>
    </w:docPart>
    <w:docPart>
      <w:docPartPr>
        <w:name w:val="C1CAA45D08705D46B6ED92ECA807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7B1F-F39D-5545-8DC3-740A7A184C2F}"/>
      </w:docPartPr>
      <w:docPartBody>
        <w:p w:rsidR="00BA7342" w:rsidRDefault="00000000">
          <w:pPr>
            <w:pStyle w:val="ListBullet"/>
          </w:pPr>
          <w:r>
            <w:t>This is the place for a brief summary of your key responsibilities and most stellar accomplishments.</w:t>
          </w:r>
        </w:p>
        <w:p w:rsidR="00000000" w:rsidRDefault="00000000">
          <w:pPr>
            <w:pStyle w:val="C1CAA45D08705D46B6ED92ECA807A135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EA9AA5F13B64F648A037841EC05E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EE4E-58DC-7D44-9077-4AFCCCCE58BE}"/>
      </w:docPartPr>
      <w:docPartBody>
        <w:p w:rsidR="00000000" w:rsidRDefault="00000000">
          <w:pPr>
            <w:pStyle w:val="EA9AA5F13B64F648A037841EC05E9D35"/>
          </w:pPr>
          <w:r>
            <w:t>Education</w:t>
          </w:r>
        </w:p>
      </w:docPartBody>
    </w:docPart>
    <w:docPart>
      <w:docPartPr>
        <w:name w:val="E9B284D05834D045A6DA194EFBAF3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2E9FF-EDC8-F948-8556-916DD88CD17C}"/>
      </w:docPartPr>
      <w:docPartBody>
        <w:p w:rsidR="00000000" w:rsidRDefault="00000000">
          <w:pPr>
            <w:pStyle w:val="E9B284D05834D045A6DA194EFBAF3915"/>
          </w:pPr>
          <w:r>
            <w:rPr>
              <w:noProof/>
            </w:rPr>
            <w:t>You might want to include your GPA here and a brief summary of relevant coursework, awards, and honors.</w:t>
          </w:r>
        </w:p>
      </w:docPartBody>
    </w:docPart>
    <w:docPart>
      <w:docPartPr>
        <w:name w:val="83812856EBAF444DB3651B487EE8F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4232F-43BB-5F46-988F-5950FA66E724}"/>
      </w:docPartPr>
      <w:docPartBody>
        <w:p w:rsidR="00000000" w:rsidRDefault="00000000">
          <w:pPr>
            <w:pStyle w:val="83812856EBAF444DB3651B487EE8FA43"/>
          </w:pPr>
          <w:r>
            <w:t>Awards and Acknowledgements</w:t>
          </w:r>
        </w:p>
      </w:docPartBody>
    </w:docPart>
    <w:docPart>
      <w:docPartPr>
        <w:name w:val="51B6A1F1E39EB847AC9B2A7240082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88724-6062-654E-BC5D-B115F359F08E}"/>
      </w:docPartPr>
      <w:docPartBody>
        <w:p w:rsidR="00BA7342" w:rsidRDefault="00000000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000000" w:rsidRDefault="00000000">
          <w:pPr>
            <w:pStyle w:val="51B6A1F1E39EB847AC9B2A7240082C01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34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A410F9E8D5624DBE0AA6D1C2AFE304">
    <w:name w:val="E6A410F9E8D5624DBE0AA6D1C2AFE304"/>
  </w:style>
  <w:style w:type="paragraph" w:customStyle="1" w:styleId="EC840E9C0857584FAF9995BCBE3810B9">
    <w:name w:val="EC840E9C0857584FAF9995BCBE3810B9"/>
  </w:style>
  <w:style w:type="paragraph" w:customStyle="1" w:styleId="88A8E4C333E8FD49AEE91A98ABBDF332">
    <w:name w:val="88A8E4C333E8FD49AEE91A98ABBDF332"/>
  </w:style>
  <w:style w:type="paragraph" w:customStyle="1" w:styleId="893FCFE1C653744C802F2D5BCC6DFCB1">
    <w:name w:val="893FCFE1C653744C802F2D5BCC6DFCB1"/>
  </w:style>
  <w:style w:type="paragraph" w:customStyle="1" w:styleId="7D87C63AFA6DEC449B3AC9DA47C44EEA">
    <w:name w:val="7D87C63AFA6DEC449B3AC9DA47C44EEA"/>
  </w:style>
  <w:style w:type="paragraph" w:customStyle="1" w:styleId="12B314A9A67E0141AE34566E94488A94">
    <w:name w:val="12B314A9A67E0141AE34566E94488A94"/>
  </w:style>
  <w:style w:type="paragraph" w:customStyle="1" w:styleId="A8D6669067406549980C28059D5B99CF">
    <w:name w:val="A8D6669067406549980C28059D5B99C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C1CAA45D08705D46B6ED92ECA807A135">
    <w:name w:val="C1CAA45D08705D46B6ED92ECA807A135"/>
  </w:style>
  <w:style w:type="paragraph" w:customStyle="1" w:styleId="EA9AA5F13B64F648A037841EC05E9D35">
    <w:name w:val="EA9AA5F13B64F648A037841EC05E9D35"/>
  </w:style>
  <w:style w:type="paragraph" w:customStyle="1" w:styleId="E9B284D05834D045A6DA194EFBAF3915">
    <w:name w:val="E9B284D05834D045A6DA194EFBAF3915"/>
  </w:style>
  <w:style w:type="paragraph" w:customStyle="1" w:styleId="83812856EBAF444DB3651B487EE8FA43">
    <w:name w:val="83812856EBAF444DB3651B487EE8FA43"/>
  </w:style>
  <w:style w:type="paragraph" w:customStyle="1" w:styleId="51B6A1F1E39EB847AC9B2A7240082C01">
    <w:name w:val="51B6A1F1E39EB847AC9B2A7240082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{04763BE1-33C0-8041-BEA1-6BC6793BDBAE}tf50002018.dotx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Sharma</dc:creator>
  <cp:keywords/>
  <dc:description/>
  <cp:lastModifiedBy>Arya Sharma</cp:lastModifiedBy>
  <cp:revision>2</cp:revision>
  <dcterms:created xsi:type="dcterms:W3CDTF">2022-05-12T09:31:00Z</dcterms:created>
  <dcterms:modified xsi:type="dcterms:W3CDTF">2022-05-12T09:31:00Z</dcterms:modified>
</cp:coreProperties>
</file>